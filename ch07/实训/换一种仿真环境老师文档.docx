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1.运行gmapping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1.1gmapping仿真环境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接下来我们看看基于gmapping仿真建图的效果是什么样的，所有源码已经分享了，</w:t>
      </w:r>
      <w:r>
        <w:rPr>
          <w:rFonts w:hint="eastAsia" w:eastAsia="宋体"/>
        </w:rPr>
        <w:t>这里面有几个功能包</w:t>
      </w:r>
      <w:r>
        <w:rPr>
          <w:rFonts w:hint="eastAsia" w:eastAsiaTheme="minorEastAsia"/>
        </w:rPr>
        <w:t>下载下来，然后在工作空间下对代码进行编译。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在启动了roscore节点之后</w:t>
      </w:r>
    </w:p>
    <w:p>
      <w:pPr>
        <w:rPr>
          <w:rFonts w:hint="eastAsia" w:eastAsia="宋体"/>
        </w:rPr>
      </w:pPr>
      <w:r>
        <w:t>第一步使用命令启动仿真环境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$roslaunch mbot_gazebo mbot_laser_nav_gazebo.launch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仿真环境已经启动成功了。可以看到一个机器人，我们让机器人在陌生环境里面去实现gmapping建图的工作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1.2gmapping建图</w:t>
      </w:r>
    </w:p>
    <w:p>
      <w:pPr>
        <w:rPr>
          <w:rFonts w:hint="eastAsia" w:eastAsiaTheme="minorEastAsia"/>
        </w:rPr>
      </w:pPr>
      <w:r>
        <w:t>接下来去启动gmapping建图的一个节点</w:t>
      </w:r>
      <w:r>
        <w:rPr>
          <w:rFonts w:hint="eastAsia" w:eastAsiaTheme="minorEastAsia"/>
        </w:rPr>
        <w:t>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$ roslaunch mbot_navigation gmapping_demo.launch</w:t>
      </w:r>
    </w:p>
    <w:p>
      <w:pPr>
        <w:rPr>
          <w:rFonts w:hint="eastAsia" w:eastAsiaTheme="minorEastAsia"/>
        </w:rPr>
      </w:pPr>
      <w:r>
        <w:t>会看见一个rviz界面，界面中会看到有个机器人，这是我们在gazebo环境中仿真的机器人模型。机器人周围会有很多红色的点，这些红色的点就是上面我们安置的激光雷达，他所检测到的周围环境的深度信息。跟gazebo环境对比，这些红色的点就是墙体，同时在rviz中可以看到一些浅灰色的信息，这些</w:t>
      </w:r>
      <w:r>
        <w:rPr>
          <w:rFonts w:hint="eastAsia" w:eastAsiaTheme="minorEastAsia"/>
        </w:rPr>
        <w:t>就是目前机器人</w:t>
      </w:r>
      <w:r>
        <w:t>就是已经创建完成的地图</w:t>
      </w:r>
      <w:r>
        <w:rPr>
          <w:rFonts w:hint="eastAsia" w:eastAsiaTheme="minorEastAsia"/>
        </w:rPr>
        <w:t>。</w:t>
      </w:r>
    </w:p>
    <w:p>
      <w:r>
        <w:t>将激光雷达关掉</w:t>
      </w:r>
    </w:p>
    <w:p>
      <w:r>
        <w:t>可以看到最边缘是黑色的点</w:t>
      </w:r>
      <w:r>
        <w:rPr>
          <w:rFonts w:hint="eastAsia" w:eastAsiaTheme="minorEastAsia"/>
        </w:rPr>
        <w:t>，这些灰色的点</w:t>
      </w:r>
      <w:r>
        <w:t>代表地图建立完成的障碍物，灰色</w:t>
      </w:r>
      <w:r>
        <w:rPr>
          <w:rFonts w:hint="eastAsia" w:eastAsiaTheme="minorEastAsia"/>
        </w:rPr>
        <w:t>的区域</w:t>
      </w:r>
      <w:r>
        <w:t>空间机器人是可以运动的。跟实际的仿真环境是相似的。接下来让机器人在仿真的环境中做运动，在运动当中会把周围的环境信息建立出来，建立出一张完整的二维三格地图。</w:t>
      </w:r>
    </w:p>
    <w:p>
      <w:pPr>
        <w:rPr>
          <w:rFonts w:hint="eastAsia" w:eastAsiaTheme="minorEastAsia"/>
        </w:rPr>
      </w:pPr>
      <w:r>
        <w:t>第三步启动键盘节点，这里我们首先使用键盘控制来人为的控制机器人在键盘中做运动。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输入$ roslaunch mbot_teleop mbot_teleop.launch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摆好界面用键盘控制机器人运动。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1.3保存图片</w:t>
      </w:r>
    </w:p>
    <w:p>
      <w:r>
        <w:t>激光雷达检测范围比较远，可以看出封闭性还是不错的，建立的信息和之前的地图也是重合的。</w:t>
      </w:r>
    </w:p>
    <w:p>
      <w:pPr>
        <w:rPr>
          <w:rFonts w:hint="eastAsia" w:eastAsiaTheme="minorEastAsia"/>
        </w:rPr>
      </w:pPr>
      <w:r>
        <w:t>大家可以使用命令把地图保存下来。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2.运行Hector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1.1</w:t>
      </w:r>
      <w:r>
        <w:rPr>
          <w:rFonts w:hint="eastAsia" w:eastAsiaTheme="minorEastAsia"/>
          <w:sz w:val="28"/>
          <w:szCs w:val="28"/>
          <w:lang w:val="en-US" w:eastAsia="zh-CN"/>
        </w:rPr>
        <w:t>Hector</w:t>
      </w:r>
      <w:r>
        <w:rPr>
          <w:rFonts w:hint="eastAsia" w:eastAsiaTheme="minorEastAsia"/>
          <w:sz w:val="28"/>
          <w:szCs w:val="28"/>
        </w:rPr>
        <w:t>仿真环境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接下来我们看看基于gmapping仿真建图的效果是什么样的，所有源码已经分享了，</w:t>
      </w:r>
      <w:r>
        <w:rPr>
          <w:rFonts w:hint="eastAsia" w:eastAsia="宋体"/>
        </w:rPr>
        <w:t>这里面有几个功能包</w:t>
      </w:r>
      <w:r>
        <w:rPr>
          <w:rFonts w:hint="eastAsia" w:eastAsiaTheme="minorEastAsia"/>
        </w:rPr>
        <w:t>下载下来，然后在工作空间下对代码进行编译。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在启动了roscore节点之后</w:t>
      </w:r>
    </w:p>
    <w:p>
      <w:pPr>
        <w:rPr>
          <w:rFonts w:hint="eastAsia" w:eastAsia="宋体"/>
        </w:rPr>
      </w:pPr>
      <w:r>
        <w:t>第一步使用命令启动仿真环境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$roslaunch mbot_gazebo mbot_laser_nav_gazebo.launch</w:t>
      </w:r>
    </w:p>
    <w:p/>
    <w:p>
      <w:pPr>
        <w:rPr>
          <w:rFonts w:hint="eastAsia" w:eastAsia="宋体"/>
        </w:rPr>
      </w:pPr>
      <w:r>
        <w:rPr>
          <w:rFonts w:hint="eastAsia" w:eastAsia="宋体"/>
        </w:rPr>
        <w:t>仿真环境已经启动成功了。可以看到一个机器人，我们让机器人在陌生环境里面去实现gmapping建图的工作</w:t>
      </w:r>
    </w:p>
    <w:p>
      <w:pPr>
        <w:rPr>
          <w:rFonts w:hint="eastAsia" w:eastAsia="宋体"/>
        </w:rPr>
      </w:pP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1.2gmapping建图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t>接下来去启动gmapping建图的一个节点</w:t>
      </w:r>
      <w:r>
        <w:rPr>
          <w:rFonts w:hint="eastAsia" w:eastAsiaTheme="minorEastAsia"/>
        </w:rPr>
        <w:t>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$ roslaunch mbot_navigation </w:t>
      </w:r>
      <w:r>
        <w:rPr>
          <w:rFonts w:hint="eastAsia" w:eastAsiaTheme="minorEastAsia"/>
          <w:lang w:val="en-US" w:eastAsia="zh-CN"/>
        </w:rPr>
        <w:t>hector</w:t>
      </w:r>
      <w:r>
        <w:rPr>
          <w:rFonts w:hint="eastAsia" w:eastAsiaTheme="minorEastAsia"/>
        </w:rPr>
        <w:t>_demo.launch</w:t>
      </w:r>
    </w:p>
    <w:p>
      <w:r>
        <w:rPr>
          <w:rFonts w:hint="eastAsia"/>
          <w:lang w:val="en-US" w:eastAsia="zh-CN"/>
        </w:rPr>
        <w:t>接</w:t>
      </w:r>
      <w:r>
        <w:t>下来让机器人在仿真的环境中做运动，在运动当中会把周围的环境信息建立出来，建立出一张完整的二维三格地图。</w:t>
      </w:r>
    </w:p>
    <w:p>
      <w:pPr>
        <w:rPr>
          <w:rFonts w:hint="eastAsia" w:eastAsiaTheme="minorEastAsia"/>
        </w:rPr>
      </w:pPr>
      <w:r>
        <w:t>第三步启动键盘节点，这里我们首先使用键盘控制来人为的控制机器人在键盘中做运动。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输入$ roslaunch mbot_teleop mbot_teleop.launch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摆好界面用键盘控制机器人运动。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1.3保存图片</w:t>
      </w:r>
    </w:p>
    <w:p>
      <w:r>
        <w:t>激光雷达检测范围比较远，可以看出封闭性还是不错的，建立的信息和之前的地图也是重合的。</w:t>
      </w:r>
    </w:p>
    <w:p>
      <w:pPr>
        <w:rPr>
          <w:rFonts w:hint="eastAsia" w:eastAsiaTheme="minorEastAsia"/>
        </w:rPr>
      </w:pPr>
      <w:r>
        <w:t>大家可以使用这样一句命令把地图保存下来。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3运行karto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3.1创建launch文件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之前我们已经在xbot仿真环境中运行过Karto程序包，所以我们的ROS系统中已经安装了Karto功能包，以及相关依赖，不需要我们再去安装，直接编写相应的launch文件就可以了。首先新建一个文档，并把后缀改为.launch文件，里面可以直接将karto功能包中的launch文件内容复制粘贴过来，可以不修改里面的参数，也可以尝试修改一下，看看效果。这个launch文件中最后一行是直接打开已经配置好的rviz文件，我们可以省略打开的rviz界面，当然你也可以不写入launch文件，单独打开也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3.2编译工作空间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紧接着把这个</w:t>
      </w:r>
      <w:r>
        <w:rPr>
          <w:rFonts w:hint="eastAsia"/>
          <w:lang w:val="en-US" w:eastAsia="zh-CN"/>
        </w:rPr>
        <w:t>launch文件放到工作空间目录下，按照约定俗成的规矩，我们放入launch文件包中的mbot_navigation包中，方便寻找。然后编译。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3.3启动roscore节点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紧接着启动</w:t>
      </w:r>
      <w:r>
        <w:rPr>
          <w:rFonts w:hint="eastAsia"/>
          <w:lang w:val="en-US" w:eastAsia="zh-CN"/>
        </w:rPr>
        <w:t>roscore，这是每一个ros运行程序都必须的一步。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3.4打开仿真环境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然后就是打开仿真环境，第一次在打开的时候需要等比较长的时间，等待电脑将仿真环境加载出来，第二次打开就会快很多。但是经常在打开仿真环境的时候会出现</w:t>
      </w:r>
      <w:r>
        <w:rPr>
          <w:rFonts w:hint="eastAsia"/>
          <w:lang w:val="en-US" w:eastAsia="zh-CN"/>
        </w:rPr>
        <w:t>gazebo程序崩溃的情况，多试几次就可以。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3.5打开launch文件</w:t>
      </w:r>
    </w:p>
    <w:p>
      <w:r>
        <w:rPr>
          <w:rFonts w:hint="eastAsia"/>
          <w:lang w:eastAsia="zh-CN"/>
        </w:rPr>
        <w:t>下一步就是启动我们自己编写的</w:t>
      </w:r>
      <w:r>
        <w:rPr>
          <w:rFonts w:hint="eastAsia"/>
          <w:lang w:val="en-US" w:eastAsia="zh-CN"/>
        </w:rPr>
        <w:t>karto文件，根据自己launch文件放置的位置不同自己输入相对应的命令。运行后会出现如下结果，同时rviz界面会自动跳出。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rviz界面就是这样，注意一定要有激光雷达的红色点阵，不然就是rviz配置有问题。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3.6启动键盘控制节点，探索地图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为了建立地图，我们需要控制机器人四处移动，输入控制机器人移动的指令然后操作机器人绕环境走一圈，把地图都探索完。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3.7保存地图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在地图探索完之后，保存地图，我们可以看到如图所示的地图。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4134E"/>
    <w:rsid w:val="229D06C6"/>
    <w:rsid w:val="44D4134E"/>
    <w:rsid w:val="48B2616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2018-07-19T19:05:00Z</dcterms:created>
  <dc:creator>林夕々水心</dc:creator>
  <cp:lastModifiedBy>林夕々水心</cp:lastModifiedBy>
  <dcterms:modified xsi:type="dcterms:W3CDTF">2018-07-23T02:43:02Z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